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CC" w:rsidRDefault="00B229C7" w:rsidP="00723D57">
      <w:pPr>
        <w:pStyle w:val="Heading1"/>
        <w:jc w:val="center"/>
      </w:pPr>
      <w:r>
        <w:t>Exercise: Basic CRUD – Meister Task</w:t>
      </w:r>
    </w:p>
    <w:p w:rsidR="009A7FA5" w:rsidRDefault="009A7FA5" w:rsidP="009A7FA5">
      <w:pPr>
        <w:pStyle w:val="Heading1"/>
      </w:pPr>
      <w:r>
        <w:t>Overview</w:t>
      </w:r>
    </w:p>
    <w:p w:rsidR="009A7FA5" w:rsidRDefault="009A7FA5" w:rsidP="009A7FA5">
      <w:r>
        <w:t xml:space="preserve">You have been tasked to create a simple Meister Task application. The application should hold </w:t>
      </w:r>
      <w:r w:rsidRPr="00843835">
        <w:rPr>
          <w:b/>
        </w:rPr>
        <w:t>tasks</w:t>
      </w:r>
      <w:r>
        <w:t xml:space="preserve">, which are the main app </w:t>
      </w:r>
      <w:r w:rsidRPr="0072695D">
        <w:rPr>
          <w:b/>
        </w:rPr>
        <w:t>entities</w:t>
      </w:r>
      <w:r>
        <w:t xml:space="preserve">. Tasks can change their status: </w:t>
      </w:r>
    </w:p>
    <w:p w:rsidR="009A7FA5" w:rsidRDefault="009A7FA5" w:rsidP="009A7FA5">
      <w:pPr>
        <w:pStyle w:val="ListParagraph"/>
        <w:numPr>
          <w:ilvl w:val="0"/>
          <w:numId w:val="20"/>
        </w:numPr>
      </w:pPr>
      <w:r w:rsidRPr="00041791">
        <w:rPr>
          <w:b/>
        </w:rPr>
        <w:t>Open</w:t>
      </w:r>
    </w:p>
    <w:p w:rsidR="009A7FA5" w:rsidRDefault="009A7FA5" w:rsidP="009A7FA5">
      <w:pPr>
        <w:pStyle w:val="ListParagraph"/>
        <w:numPr>
          <w:ilvl w:val="0"/>
          <w:numId w:val="20"/>
        </w:numPr>
      </w:pPr>
      <w:r w:rsidRPr="00041791">
        <w:rPr>
          <w:b/>
        </w:rPr>
        <w:t>In Progress</w:t>
      </w:r>
    </w:p>
    <w:p w:rsidR="009A7FA5" w:rsidRDefault="009A7FA5" w:rsidP="009A7FA5">
      <w:pPr>
        <w:pStyle w:val="ListParagraph"/>
        <w:numPr>
          <w:ilvl w:val="0"/>
          <w:numId w:val="20"/>
        </w:numPr>
      </w:pPr>
      <w:r>
        <w:rPr>
          <w:b/>
        </w:rPr>
        <w:t>Finished</w:t>
      </w:r>
    </w:p>
    <w:p w:rsidR="009A7FA5" w:rsidRDefault="009A7FA5" w:rsidP="009A7FA5">
      <w:r>
        <w:t xml:space="preserve">The app is called </w:t>
      </w:r>
      <w:r>
        <w:rPr>
          <w:rStyle w:val="CodeChar"/>
        </w:rPr>
        <w:t>MeisterTask</w:t>
      </w:r>
      <w:r>
        <w:t>, like the popular task management app "</w:t>
      </w:r>
      <w:r w:rsidRPr="00E5425D">
        <w:rPr>
          <w:b/>
        </w:rPr>
        <w:t>Meister Task</w:t>
      </w:r>
      <w:r>
        <w:t>".</w:t>
      </w:r>
    </w:p>
    <w:p w:rsidR="009A7FA5" w:rsidRDefault="009A7FA5" w:rsidP="009A7FA5">
      <w:r>
        <w:t xml:space="preserve">The functionality of the application should support </w:t>
      </w:r>
      <w:r w:rsidRPr="00843835">
        <w:rPr>
          <w:b/>
        </w:rPr>
        <w:t>creating</w:t>
      </w:r>
      <w:r>
        <w:t xml:space="preserve">, </w:t>
      </w:r>
      <w:r w:rsidRPr="00843835">
        <w:rPr>
          <w:b/>
        </w:rPr>
        <w:t>listing</w:t>
      </w:r>
      <w:r>
        <w:t xml:space="preserve">, </w:t>
      </w:r>
      <w:r w:rsidRPr="00843835">
        <w:rPr>
          <w:b/>
        </w:rPr>
        <w:t>editing</w:t>
      </w:r>
      <w:r>
        <w:t xml:space="preserve"> and </w:t>
      </w:r>
      <w:r w:rsidRPr="009A7FA5">
        <w:rPr>
          <w:b/>
        </w:rPr>
        <w:t>deleting</w:t>
      </w:r>
      <w:r>
        <w:t xml:space="preserve"> tasks.</w:t>
      </w:r>
    </w:p>
    <w:p w:rsidR="009A7FA5" w:rsidRDefault="009A7FA5" w:rsidP="009A7FA5">
      <w:r>
        <w:t xml:space="preserve">The application should </w:t>
      </w:r>
      <w:proofErr w:type="gramStart"/>
      <w:r w:rsidRPr="00843835">
        <w:rPr>
          <w:b/>
        </w:rPr>
        <w:t>persist</w:t>
      </w:r>
      <w:proofErr w:type="gramEnd"/>
      <w:r>
        <w:t xml:space="preserve"> the data into a </w:t>
      </w:r>
      <w:r w:rsidRPr="00843835">
        <w:rPr>
          <w:b/>
        </w:rPr>
        <w:t>database</w:t>
      </w:r>
      <w:r>
        <w:t>.</w:t>
      </w:r>
    </w:p>
    <w:p w:rsidR="009A7FA5" w:rsidRDefault="009A7FA5" w:rsidP="009A7FA5">
      <w:pPr>
        <w:pStyle w:val="Heading3"/>
      </w:pPr>
      <w:r>
        <w:t>Requirements</w:t>
      </w:r>
    </w:p>
    <w:p w:rsidR="009A7FA5" w:rsidRDefault="009A7FA5" w:rsidP="009A7FA5">
      <w:pPr>
        <w:pStyle w:val="ListParagraph"/>
        <w:numPr>
          <w:ilvl w:val="0"/>
          <w:numId w:val="21"/>
        </w:numPr>
      </w:pPr>
      <w:r w:rsidRPr="009A7FA5">
        <w:rPr>
          <w:b/>
        </w:rPr>
        <w:t>Express</w:t>
      </w:r>
      <w:r>
        <w:t xml:space="preserve"> framework</w:t>
      </w:r>
    </w:p>
    <w:p w:rsidR="009A7FA5" w:rsidRPr="009A7FA5" w:rsidRDefault="009A7FA5" w:rsidP="009A7FA5">
      <w:pPr>
        <w:pStyle w:val="ListParagraph"/>
        <w:numPr>
          <w:ilvl w:val="0"/>
          <w:numId w:val="21"/>
        </w:numPr>
      </w:pPr>
      <w:r>
        <w:rPr>
          <w:b/>
        </w:rPr>
        <w:t xml:space="preserve">Handlebars </w:t>
      </w:r>
      <w:r w:rsidRPr="009A7FA5">
        <w:t>view engine</w:t>
      </w:r>
    </w:p>
    <w:p w:rsidR="009A7FA5" w:rsidRDefault="009A7FA5" w:rsidP="009A7FA5">
      <w:pPr>
        <w:pStyle w:val="ListParagraph"/>
        <w:numPr>
          <w:ilvl w:val="0"/>
          <w:numId w:val="21"/>
        </w:numPr>
      </w:pPr>
      <w:r w:rsidRPr="009A7FA5">
        <w:rPr>
          <w:b/>
        </w:rPr>
        <w:t>Mongoose</w:t>
      </w:r>
      <w:r>
        <w:t xml:space="preserve"> </w:t>
      </w:r>
      <w:proofErr w:type="spellStart"/>
      <w:r>
        <w:t>ORM</w:t>
      </w:r>
      <w:proofErr w:type="spellEnd"/>
    </w:p>
    <w:p w:rsidR="009A7FA5" w:rsidRDefault="009A7FA5" w:rsidP="009A7FA5">
      <w:pPr>
        <w:pStyle w:val="ListParagraph"/>
        <w:numPr>
          <w:ilvl w:val="0"/>
          <w:numId w:val="21"/>
        </w:numPr>
        <w:rPr>
          <w:b/>
        </w:rPr>
      </w:pPr>
      <w:proofErr w:type="spellStart"/>
      <w:r w:rsidRPr="009A7FA5">
        <w:rPr>
          <w:b/>
        </w:rPr>
        <w:t>MongoDB</w:t>
      </w:r>
      <w:proofErr w:type="spellEnd"/>
    </w:p>
    <w:p w:rsidR="009A7FA5" w:rsidRDefault="009A7FA5" w:rsidP="009A7FA5">
      <w:pPr>
        <w:pStyle w:val="Heading3"/>
      </w:pPr>
      <w:r>
        <w:t>Data Model</w:t>
      </w:r>
    </w:p>
    <w:p w:rsidR="009A7FA5" w:rsidRDefault="009A7FA5" w:rsidP="009A7FA5">
      <w:pPr>
        <w:pStyle w:val="ListParagraph"/>
        <w:numPr>
          <w:ilvl w:val="0"/>
          <w:numId w:val="22"/>
        </w:numPr>
      </w:pPr>
      <w:r w:rsidRPr="00A0651F">
        <w:rPr>
          <w:rStyle w:val="CodeChar"/>
        </w:rPr>
        <w:t>title</w:t>
      </w:r>
      <w:r>
        <w:t xml:space="preserve"> </w:t>
      </w:r>
      <w:r w:rsidRPr="001B05A0">
        <w:rPr>
          <w:rStyle w:val="CodeChar"/>
          <w:rFonts w:asciiTheme="minorHAnsi" w:hAnsiTheme="minorHAnsi"/>
          <w:b w:val="0"/>
          <w:noProof w:val="0"/>
        </w:rPr>
        <w:t>–</w:t>
      </w:r>
      <w:r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:rsidR="009A7FA5" w:rsidRPr="001B05A0" w:rsidRDefault="009A7FA5" w:rsidP="009A7FA5">
      <w:pPr>
        <w:pStyle w:val="ListParagraph"/>
        <w:numPr>
          <w:ilvl w:val="0"/>
          <w:numId w:val="22"/>
        </w:numPr>
      </w:pPr>
      <w:r>
        <w:rPr>
          <w:rStyle w:val="CodeChar"/>
        </w:rPr>
        <w:t>status</w:t>
      </w:r>
      <w:r>
        <w:t xml:space="preserve"> </w:t>
      </w:r>
      <w:r w:rsidRPr="001B05A0">
        <w:rPr>
          <w:rStyle w:val="CodeChar"/>
          <w:rFonts w:asciiTheme="minorHAnsi" w:hAnsiTheme="minorHAnsi"/>
          <w:b w:val="0"/>
          <w:noProof w:val="0"/>
        </w:rPr>
        <w:t>–</w:t>
      </w:r>
      <w:r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  <w:r>
        <w:t xml:space="preserve">, which can hold </w:t>
      </w:r>
      <w:r>
        <w:rPr>
          <w:b/>
        </w:rPr>
        <w:t>either of the following values:</w:t>
      </w:r>
    </w:p>
    <w:p w:rsidR="009A7FA5" w:rsidRPr="001B05A0" w:rsidRDefault="009A7FA5" w:rsidP="009A7FA5">
      <w:pPr>
        <w:pStyle w:val="ListParagraph"/>
        <w:numPr>
          <w:ilvl w:val="1"/>
          <w:numId w:val="22"/>
        </w:numPr>
      </w:pPr>
      <w:r>
        <w:rPr>
          <w:b/>
        </w:rPr>
        <w:t>Open</w:t>
      </w:r>
    </w:p>
    <w:p w:rsidR="009A7FA5" w:rsidRPr="001B05A0" w:rsidRDefault="009A7FA5" w:rsidP="009A7FA5">
      <w:pPr>
        <w:pStyle w:val="ListParagraph"/>
        <w:numPr>
          <w:ilvl w:val="1"/>
          <w:numId w:val="22"/>
        </w:numPr>
      </w:pPr>
      <w:r>
        <w:rPr>
          <w:b/>
        </w:rPr>
        <w:t>In Progress</w:t>
      </w:r>
    </w:p>
    <w:p w:rsidR="009A7FA5" w:rsidRPr="009A7FA5" w:rsidRDefault="009A7FA5" w:rsidP="009A7FA5">
      <w:pPr>
        <w:pStyle w:val="ListParagraph"/>
        <w:numPr>
          <w:ilvl w:val="1"/>
          <w:numId w:val="22"/>
        </w:numPr>
      </w:pPr>
      <w:r>
        <w:rPr>
          <w:b/>
        </w:rPr>
        <w:t>Finished</w:t>
      </w:r>
    </w:p>
    <w:p w:rsidR="009A7FA5" w:rsidRDefault="009A7FA5" w:rsidP="009A7FA5">
      <w:pPr>
        <w:pStyle w:val="Heading3"/>
      </w:pPr>
      <w:r>
        <w:t>Project Skeleton</w:t>
      </w:r>
    </w:p>
    <w:p w:rsidR="009A7FA5" w:rsidRDefault="009A7FA5" w:rsidP="009A7FA5">
      <w:bookmarkStart w:id="0" w:name="_Hlk490473892"/>
      <w:r>
        <w:t>You</w:t>
      </w:r>
      <w:r w:rsidR="00624F93">
        <w:t xml:space="preserve"> will be given the </w:t>
      </w:r>
      <w:proofErr w:type="gramStart"/>
      <w:r w:rsidR="00624F93">
        <w:t>applications</w:t>
      </w:r>
      <w:r w:rsidR="00624F93">
        <w:rPr>
          <w:lang w:val="bg-BG"/>
        </w:rPr>
        <w:t xml:space="preserve"> </w:t>
      </w:r>
      <w:r>
        <w:t xml:space="preserve"> </w:t>
      </w:r>
      <w:r>
        <w:rPr>
          <w:rStyle w:val="CodeChar"/>
        </w:rPr>
        <w:t>s</w:t>
      </w:r>
      <w:r w:rsidRPr="00D27A31">
        <w:rPr>
          <w:rStyle w:val="CodeChar"/>
        </w:rPr>
        <w:t>keleton</w:t>
      </w:r>
      <w:r>
        <w:rPr>
          <w:rStyle w:val="CodeChar"/>
        </w:rPr>
        <w:t>s</w:t>
      </w:r>
      <w:proofErr w:type="gramEnd"/>
      <w:r>
        <w:t xml:space="preserve">, which holds about </w:t>
      </w:r>
      <w:r w:rsidRPr="005B6A0A">
        <w:rPr>
          <w:b/>
        </w:rPr>
        <w:t>90%</w:t>
      </w:r>
      <w:r w:rsidR="00624F93">
        <w:t xml:space="preserve"> of the logic. You'</w:t>
      </w:r>
      <w:r>
        <w:t xml:space="preserve">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etc.). The files will </w:t>
      </w:r>
      <w:r w:rsidRPr="00B84BB6">
        <w:t>have</w:t>
      </w:r>
      <w:r w:rsidRPr="00B84BB6">
        <w:rPr>
          <w:b/>
        </w:rPr>
        <w:t xml:space="preserve"> partially implemented logic</w:t>
      </w:r>
      <w:r w:rsidR="00624F93">
        <w:t>, so you'</w:t>
      </w:r>
      <w:r>
        <w:t xml:space="preserve">ll need to write some code for the application to </w:t>
      </w:r>
      <w:r w:rsidRPr="00D27A31">
        <w:rPr>
          <w:b/>
        </w:rPr>
        <w:t>function properly</w:t>
      </w:r>
      <w:r>
        <w:t>.</w:t>
      </w:r>
    </w:p>
    <w:bookmarkEnd w:id="0"/>
    <w:p w:rsidR="009A7FA5" w:rsidRDefault="009A7FA5" w:rsidP="009A7FA5">
      <w:r>
        <w:t>The application’s views will be given to you fully implemented. You only need to include them in your business logic.</w:t>
      </w:r>
    </w:p>
    <w:p w:rsidR="009A7FA5" w:rsidRDefault="009A7FA5" w:rsidP="009A7FA5">
      <w:r>
        <w:t xml:space="preserve">Everything that has been given to you inside the skeleton is </w:t>
      </w:r>
      <w:r w:rsidRPr="004D02DA">
        <w:rPr>
          <w:b/>
        </w:rPr>
        <w:t xml:space="preserve">correctly implemented </w:t>
      </w:r>
      <w:r w:rsidRPr="004D02DA">
        <w:t>and</w:t>
      </w:r>
      <w:r>
        <w:t xml:space="preserve"> if you write your code </w:t>
      </w:r>
      <w:r w:rsidRPr="00AF6232">
        <w:rPr>
          <w:b/>
        </w:rPr>
        <w:t>correctly</w:t>
      </w:r>
      <w:r w:rsidRPr="00D16235">
        <w:t>,</w:t>
      </w:r>
      <w:r>
        <w:t xml:space="preserve"> the application should work just fine. You are </w:t>
      </w:r>
      <w:r w:rsidRPr="00AF6232">
        <w:t>free</w:t>
      </w:r>
      <w:r>
        <w:t xml:space="preserve"> to </w:t>
      </w:r>
      <w:r w:rsidRPr="00AF6232">
        <w:t>change</w:t>
      </w:r>
      <w:r>
        <w:t xml:space="preserve"> anything in the Skeleton on your account.</w:t>
      </w:r>
    </w:p>
    <w:p w:rsidR="009A7FA5" w:rsidRPr="009A7FA5" w:rsidRDefault="009A7FA5" w:rsidP="009A7FA5">
      <w:pPr>
        <w:ind w:left="1080"/>
      </w:pPr>
    </w:p>
    <w:p w:rsidR="009A7FA5" w:rsidRDefault="009A7FA5" w:rsidP="009A7FA5">
      <w:pPr>
        <w:pStyle w:val="Heading3"/>
      </w:pPr>
      <w:r>
        <w:lastRenderedPageBreak/>
        <w:t>User Interface</w:t>
      </w:r>
    </w:p>
    <w:p w:rsidR="009A7FA5" w:rsidRDefault="009A7FA5" w:rsidP="009A7FA5">
      <w:r>
        <w:t>This is the user i</w:t>
      </w:r>
      <w:r w:rsidR="00624F93">
        <w:t>nterface or how the application'</w:t>
      </w:r>
      <w:bookmarkStart w:id="1" w:name="_GoBack"/>
      <w:bookmarkEnd w:id="1"/>
      <w:r>
        <w:t>s pages should look in their final form (fully implemented). You have several pages, described below:</w:t>
      </w:r>
    </w:p>
    <w:p w:rsidR="009A7FA5" w:rsidRDefault="009A7FA5" w:rsidP="009A7FA5">
      <w:pPr>
        <w:pStyle w:val="Heading4"/>
      </w:pPr>
      <w:r>
        <w:t>Index Page</w:t>
      </w:r>
    </w:p>
    <w:p w:rsidR="009A7FA5" w:rsidRPr="009A7FA5" w:rsidRDefault="009A7FA5" w:rsidP="00B229C7">
      <w:r>
        <w:t xml:space="preserve">Each of the three columns lists </w:t>
      </w:r>
      <w:r>
        <w:rPr>
          <w:b/>
        </w:rPr>
        <w:t xml:space="preserve">only the tasks in that status. </w:t>
      </w:r>
      <w:r>
        <w:t xml:space="preserve">When the user hovers over a task, the edit button should point to the </w:t>
      </w:r>
      <w:r w:rsidRPr="00184B6E">
        <w:rPr>
          <w:rStyle w:val="CodeChar"/>
        </w:rPr>
        <w:t>/edit/{id}</w:t>
      </w:r>
      <w:r>
        <w:t xml:space="preserve"> route, and delete button should point to </w:t>
      </w:r>
      <w:r w:rsidRPr="006A2072">
        <w:rPr>
          <w:rStyle w:val="CodeChar"/>
        </w:rPr>
        <w:t>/delete/{id}</w:t>
      </w:r>
      <w:r>
        <w:t>:</w:t>
      </w:r>
    </w:p>
    <w:p w:rsidR="00B229C7" w:rsidRDefault="001653C5" w:rsidP="00B229C7">
      <w:r>
        <w:rPr>
          <w:noProof/>
        </w:rPr>
        <w:drawing>
          <wp:inline distT="0" distB="0" distL="0" distR="0" wp14:anchorId="5E3BE66A" wp14:editId="155CBFFB">
            <wp:extent cx="5798820" cy="1046821"/>
            <wp:effectExtent l="19050" t="19050" r="11430" b="2032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383" cy="10505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53C5" w:rsidRDefault="009A7FA5" w:rsidP="009A7FA5">
      <w:pPr>
        <w:pStyle w:val="Heading4"/>
      </w:pPr>
      <w:r>
        <w:t>Create Page</w:t>
      </w:r>
    </w:p>
    <w:p w:rsidR="001653C5" w:rsidRDefault="001653C5" w:rsidP="00B229C7">
      <w:r>
        <w:rPr>
          <w:noProof/>
        </w:rPr>
        <w:drawing>
          <wp:inline distT="0" distB="0" distL="0" distR="0" wp14:anchorId="6935CF8C" wp14:editId="78627F59">
            <wp:extent cx="5791200" cy="1319428"/>
            <wp:effectExtent l="19050" t="19050" r="19050" b="1460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7363" cy="13208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53C5" w:rsidRDefault="009A7FA5" w:rsidP="009A7FA5">
      <w:pPr>
        <w:pStyle w:val="Heading4"/>
      </w:pPr>
      <w:r>
        <w:t>Edit Page</w:t>
      </w:r>
    </w:p>
    <w:p w:rsidR="001653C5" w:rsidRDefault="001653C5" w:rsidP="00B229C7">
      <w:r>
        <w:rPr>
          <w:noProof/>
        </w:rPr>
        <w:drawing>
          <wp:inline distT="0" distB="0" distL="0" distR="0" wp14:anchorId="55CFECF6" wp14:editId="7F912017">
            <wp:extent cx="5783580" cy="1333064"/>
            <wp:effectExtent l="19050" t="19050" r="26670" b="1968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5001" cy="13380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53C5" w:rsidRPr="009A7FA5" w:rsidRDefault="001653C5" w:rsidP="009A7FA5">
      <w:pPr>
        <w:pStyle w:val="Heading4"/>
      </w:pPr>
      <w:r w:rsidRPr="009A7FA5">
        <w:t xml:space="preserve">Delete </w:t>
      </w:r>
      <w:r w:rsidR="009A7FA5" w:rsidRPr="009A7FA5">
        <w:t>Page</w:t>
      </w:r>
    </w:p>
    <w:p w:rsidR="001653C5" w:rsidRDefault="008928A0" w:rsidP="00B229C7">
      <w:r>
        <w:rPr>
          <w:noProof/>
        </w:rPr>
        <w:drawing>
          <wp:inline distT="0" distB="0" distL="0" distR="0" wp14:anchorId="305B6440" wp14:editId="0FBD68AC">
            <wp:extent cx="5681051" cy="1310640"/>
            <wp:effectExtent l="19050" t="19050" r="15240" b="2286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352" cy="13167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653C5">
      <w:footerReference w:type="defaul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DA5" w:rsidRDefault="006C6DA5" w:rsidP="00B239B1">
      <w:pPr>
        <w:spacing w:before="0" w:after="0" w:line="240" w:lineRule="auto"/>
      </w:pPr>
      <w:r>
        <w:separator/>
      </w:r>
    </w:p>
  </w:endnote>
  <w:endnote w:type="continuationSeparator" w:id="0">
    <w:p w:rsidR="006C6DA5" w:rsidRDefault="006C6DA5" w:rsidP="00B239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9B1" w:rsidRPr="00AC77AD" w:rsidRDefault="00B239B1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60B10B7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239B1" w:rsidRPr="008C2B83" w:rsidRDefault="00B239B1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4F9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4F9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B239B1" w:rsidRPr="008C2B83" w:rsidRDefault="00B239B1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4F9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4F9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239B1" w:rsidRDefault="00B239B1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B239B1" w:rsidRDefault="00B239B1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239B1" w:rsidRDefault="00B239B1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239B1" w:rsidRDefault="00B239B1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7AAA9F" wp14:editId="50F08B2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180907" wp14:editId="301F168E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B1043A" wp14:editId="28FBF93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948C25" wp14:editId="0ED14721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A26EBE" wp14:editId="2B7F39E1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DC31D2" wp14:editId="7C70314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EA75C" wp14:editId="6E077452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067064" wp14:editId="251276E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678BAD" wp14:editId="2F6641F1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FC8914" wp14:editId="73238586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239B1" w:rsidRDefault="00B239B1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239B1" w:rsidRDefault="00B239B1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7AAA9F" wp14:editId="50F08B2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180907" wp14:editId="301F168E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B1043A" wp14:editId="28FBF93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948C25" wp14:editId="0ED14721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26EBE" wp14:editId="2B7F39E1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DC31D2" wp14:editId="7C70314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1EA75C" wp14:editId="6E077452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067064" wp14:editId="251276E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678BAD" wp14:editId="2F6641F1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FC8914" wp14:editId="73238586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B239B1" w:rsidRDefault="00B239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DA5" w:rsidRDefault="006C6DA5" w:rsidP="00B239B1">
      <w:pPr>
        <w:spacing w:before="0" w:after="0" w:line="240" w:lineRule="auto"/>
      </w:pPr>
      <w:r>
        <w:separator/>
      </w:r>
    </w:p>
  </w:footnote>
  <w:footnote w:type="continuationSeparator" w:id="0">
    <w:p w:rsidR="006C6DA5" w:rsidRDefault="006C6DA5" w:rsidP="00B239B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747A4"/>
    <w:multiLevelType w:val="hybridMultilevel"/>
    <w:tmpl w:val="3F8C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16FD6"/>
    <w:multiLevelType w:val="hybridMultilevel"/>
    <w:tmpl w:val="45D206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D44020"/>
    <w:multiLevelType w:val="hybridMultilevel"/>
    <w:tmpl w:val="8668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5"/>
  </w:num>
  <w:num w:numId="5">
    <w:abstractNumId w:val="10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18"/>
  </w:num>
  <w:num w:numId="11">
    <w:abstractNumId w:val="19"/>
  </w:num>
  <w:num w:numId="12">
    <w:abstractNumId w:val="11"/>
  </w:num>
  <w:num w:numId="13">
    <w:abstractNumId w:val="8"/>
  </w:num>
  <w:num w:numId="14">
    <w:abstractNumId w:val="12"/>
  </w:num>
  <w:num w:numId="15">
    <w:abstractNumId w:val="21"/>
  </w:num>
  <w:num w:numId="16">
    <w:abstractNumId w:val="17"/>
  </w:num>
  <w:num w:numId="17">
    <w:abstractNumId w:val="5"/>
  </w:num>
  <w:num w:numId="18">
    <w:abstractNumId w:val="2"/>
  </w:num>
  <w:num w:numId="19">
    <w:abstractNumId w:val="16"/>
  </w:num>
  <w:num w:numId="20">
    <w:abstractNumId w:val="20"/>
  </w:num>
  <w:num w:numId="21">
    <w:abstractNumId w:val="1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0B"/>
    <w:rsid w:val="001653C5"/>
    <w:rsid w:val="001C3A76"/>
    <w:rsid w:val="003A3A4D"/>
    <w:rsid w:val="00534AAE"/>
    <w:rsid w:val="006160AE"/>
    <w:rsid w:val="00624F93"/>
    <w:rsid w:val="00647812"/>
    <w:rsid w:val="006C6DA5"/>
    <w:rsid w:val="00723D57"/>
    <w:rsid w:val="00891D83"/>
    <w:rsid w:val="008928A0"/>
    <w:rsid w:val="0095635D"/>
    <w:rsid w:val="009801CC"/>
    <w:rsid w:val="00982626"/>
    <w:rsid w:val="009A7FA5"/>
    <w:rsid w:val="00A0610B"/>
    <w:rsid w:val="00A87856"/>
    <w:rsid w:val="00B229C7"/>
    <w:rsid w:val="00B239B1"/>
    <w:rsid w:val="00E9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9C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9C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29C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9C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29C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9C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9C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9C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29C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229C7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9C7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B22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9C7"/>
  </w:style>
  <w:style w:type="paragraph" w:styleId="Footer">
    <w:name w:val="footer"/>
    <w:basedOn w:val="Normal"/>
    <w:link w:val="FooterChar"/>
    <w:uiPriority w:val="99"/>
    <w:unhideWhenUsed/>
    <w:rsid w:val="00B22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9C7"/>
  </w:style>
  <w:style w:type="paragraph" w:styleId="BalloonText">
    <w:name w:val="Balloon Text"/>
    <w:basedOn w:val="Normal"/>
    <w:link w:val="BalloonTextChar"/>
    <w:uiPriority w:val="99"/>
    <w:semiHidden/>
    <w:unhideWhenUsed/>
    <w:rsid w:val="00B22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9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29C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9C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229C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29C7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B229C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229C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B22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B229C7"/>
  </w:style>
  <w:style w:type="table" w:customStyle="1" w:styleId="TableGrid1">
    <w:name w:val="Table Grid1"/>
    <w:basedOn w:val="TableNormal"/>
    <w:next w:val="TableGrid"/>
    <w:uiPriority w:val="59"/>
    <w:rsid w:val="00B22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B229C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29C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9C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9C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29C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9C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29C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9C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9C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9C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29C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229C7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9C7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B22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9C7"/>
  </w:style>
  <w:style w:type="paragraph" w:styleId="Footer">
    <w:name w:val="footer"/>
    <w:basedOn w:val="Normal"/>
    <w:link w:val="FooterChar"/>
    <w:uiPriority w:val="99"/>
    <w:unhideWhenUsed/>
    <w:rsid w:val="00B22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9C7"/>
  </w:style>
  <w:style w:type="paragraph" w:styleId="BalloonText">
    <w:name w:val="Balloon Text"/>
    <w:basedOn w:val="Normal"/>
    <w:link w:val="BalloonTextChar"/>
    <w:uiPriority w:val="99"/>
    <w:semiHidden/>
    <w:unhideWhenUsed/>
    <w:rsid w:val="00B22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9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29C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9C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229C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29C7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B229C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229C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B22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B229C7"/>
  </w:style>
  <w:style w:type="table" w:customStyle="1" w:styleId="TableGrid1">
    <w:name w:val="Table Grid1"/>
    <w:basedOn w:val="TableNormal"/>
    <w:next w:val="TableGrid"/>
    <w:uiPriority w:val="59"/>
    <w:rsid w:val="00B22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B229C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2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3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9" Type="http://schemas.openxmlformats.org/officeDocument/2006/relationships/image" Target="media/image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image" Target="media/image8.png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14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3B149-098B-475D-8669-87CDCBC8D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199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Software University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JavaScript Basic CRUD - Exercise</dc:title>
  <dc:subject>Technology Fundamentals – Practical Training Course @ SoftUni</dc:subject>
  <dc:creator>Tanya Staneva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Windows User</cp:lastModifiedBy>
  <cp:revision>9</cp:revision>
  <dcterms:created xsi:type="dcterms:W3CDTF">2018-11-13T10:12:00Z</dcterms:created>
  <dcterms:modified xsi:type="dcterms:W3CDTF">2019-01-29T14:50:00Z</dcterms:modified>
  <cp:category>programming, education, software engineering, software development</cp:category>
</cp:coreProperties>
</file>